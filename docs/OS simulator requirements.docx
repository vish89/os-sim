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25A" w:rsidRDefault="00B701E4" w:rsidP="0048125A">
      <w:pPr>
        <w:pStyle w:val="ListParagraph"/>
        <w:numPr>
          <w:ilvl w:val="0"/>
          <w:numId w:val="2"/>
        </w:numPr>
      </w:pPr>
      <w:r>
        <w:t>P</w:t>
      </w:r>
      <w:r w:rsidR="0048125A">
        <w:t>rocesses</w:t>
      </w:r>
      <w:r>
        <w:t xml:space="preserve"> management</w:t>
      </w:r>
    </w:p>
    <w:p w:rsidR="008E2793" w:rsidRDefault="0048125A" w:rsidP="008E2793">
      <w:pPr>
        <w:pStyle w:val="ListParagraph"/>
        <w:numPr>
          <w:ilvl w:val="1"/>
          <w:numId w:val="2"/>
        </w:numPr>
      </w:pPr>
      <w:r>
        <w:t>Create processes</w:t>
      </w:r>
    </w:p>
    <w:p w:rsidR="00B701E4" w:rsidRDefault="00B701E4" w:rsidP="00B701E4">
      <w:pPr>
        <w:pStyle w:val="ListParagraph"/>
        <w:numPr>
          <w:ilvl w:val="2"/>
          <w:numId w:val="2"/>
        </w:numPr>
      </w:pPr>
      <w:r>
        <w:t>Each process will have a unique ID</w:t>
      </w:r>
    </w:p>
    <w:p w:rsidR="00B701E4" w:rsidRDefault="00B701E4" w:rsidP="00B701E4">
      <w:pPr>
        <w:pStyle w:val="ListParagraph"/>
        <w:numPr>
          <w:ilvl w:val="2"/>
          <w:numId w:val="2"/>
        </w:numPr>
      </w:pPr>
      <w:r>
        <w:t>Users will define the process priority</w:t>
      </w:r>
    </w:p>
    <w:p w:rsidR="0048125A" w:rsidRDefault="0048125A" w:rsidP="0048125A">
      <w:pPr>
        <w:pStyle w:val="ListParagraph"/>
        <w:numPr>
          <w:ilvl w:val="2"/>
          <w:numId w:val="2"/>
        </w:numPr>
      </w:pPr>
      <w:r>
        <w:t>Processes can access shared memory</w:t>
      </w:r>
    </w:p>
    <w:p w:rsidR="0048125A" w:rsidRDefault="0048125A" w:rsidP="0048125A">
      <w:pPr>
        <w:pStyle w:val="ListParagraph"/>
        <w:numPr>
          <w:ilvl w:val="3"/>
          <w:numId w:val="2"/>
        </w:numPr>
      </w:pPr>
      <w:r>
        <w:t>The user can specify when the process accesses the shared memory (when the process enters its critical section)</w:t>
      </w:r>
    </w:p>
    <w:p w:rsidR="008E2793" w:rsidRDefault="008E2793" w:rsidP="00B701E4">
      <w:pPr>
        <w:pStyle w:val="ListParagraph"/>
        <w:numPr>
          <w:ilvl w:val="2"/>
          <w:numId w:val="2"/>
        </w:numPr>
      </w:pPr>
      <w:r>
        <w:t>The user can specify when the process accesses an IO channel</w:t>
      </w:r>
    </w:p>
    <w:p w:rsidR="0048125A" w:rsidRDefault="0048125A" w:rsidP="0048125A">
      <w:pPr>
        <w:pStyle w:val="ListParagraph"/>
        <w:numPr>
          <w:ilvl w:val="2"/>
          <w:numId w:val="2"/>
        </w:numPr>
      </w:pPr>
      <w:r>
        <w:t>Assign memory to the process</w:t>
      </w:r>
    </w:p>
    <w:p w:rsidR="00DB0878" w:rsidRDefault="00DB0878" w:rsidP="00DB0878">
      <w:pPr>
        <w:pStyle w:val="ListParagraph"/>
        <w:numPr>
          <w:ilvl w:val="2"/>
          <w:numId w:val="2"/>
        </w:numPr>
      </w:pPr>
      <w:r>
        <w:t>Users should be able to specify how many instructions are in the process</w:t>
      </w:r>
    </w:p>
    <w:p w:rsidR="006B5406" w:rsidRDefault="006B5406" w:rsidP="006B5406">
      <w:pPr>
        <w:pStyle w:val="ListParagraph"/>
        <w:numPr>
          <w:ilvl w:val="3"/>
          <w:numId w:val="2"/>
        </w:numPr>
      </w:pPr>
      <w:r>
        <w:t>The process can keep on iterating, or just stop after finishing the instructions</w:t>
      </w:r>
    </w:p>
    <w:p w:rsidR="0048125A" w:rsidRDefault="0048125A" w:rsidP="0048125A">
      <w:pPr>
        <w:pStyle w:val="ListParagraph"/>
        <w:numPr>
          <w:ilvl w:val="1"/>
          <w:numId w:val="2"/>
        </w:numPr>
      </w:pPr>
      <w:r>
        <w:t>Schedule processes</w:t>
      </w:r>
    </w:p>
    <w:p w:rsidR="0048125A" w:rsidRDefault="0048125A" w:rsidP="0048125A">
      <w:pPr>
        <w:pStyle w:val="ListParagraph"/>
        <w:numPr>
          <w:ilvl w:val="2"/>
          <w:numId w:val="2"/>
        </w:numPr>
      </w:pPr>
      <w:r>
        <w:t>Be able to schedule processes to multiple CPUs</w:t>
      </w:r>
    </w:p>
    <w:p w:rsidR="0048125A" w:rsidRDefault="0048125A" w:rsidP="0048125A">
      <w:pPr>
        <w:pStyle w:val="ListParagraph"/>
        <w:numPr>
          <w:ilvl w:val="2"/>
          <w:numId w:val="2"/>
        </w:numPr>
      </w:pPr>
      <w:r>
        <w:t>The user can choose a scheduling algorithm</w:t>
      </w:r>
    </w:p>
    <w:p w:rsidR="00B701E4" w:rsidRDefault="00B701E4" w:rsidP="00B701E4">
      <w:pPr>
        <w:pStyle w:val="ListParagraph"/>
        <w:numPr>
          <w:ilvl w:val="3"/>
          <w:numId w:val="2"/>
        </w:numPr>
      </w:pPr>
      <w:r>
        <w:t xml:space="preserve">Round-robin, preemptive, … </w:t>
      </w:r>
    </w:p>
    <w:p w:rsidR="00B701E4" w:rsidRDefault="00B701E4" w:rsidP="00B701E4">
      <w:pPr>
        <w:pStyle w:val="ListParagraph"/>
        <w:numPr>
          <w:ilvl w:val="1"/>
          <w:numId w:val="2"/>
        </w:numPr>
      </w:pPr>
      <w:r>
        <w:t>Processes must have a state (ready, running, blocked)</w:t>
      </w:r>
    </w:p>
    <w:p w:rsidR="00B4592C" w:rsidRDefault="00B4592C" w:rsidP="00B4592C">
      <w:pPr>
        <w:pStyle w:val="ListParagraph"/>
        <w:numPr>
          <w:ilvl w:val="2"/>
          <w:numId w:val="2"/>
        </w:numPr>
      </w:pPr>
      <w:r>
        <w:t>When a process is running, it should contain the CPU ID it is running on</w:t>
      </w:r>
    </w:p>
    <w:p w:rsidR="00B4592C" w:rsidRDefault="00B4592C" w:rsidP="00B4592C">
      <w:pPr>
        <w:pStyle w:val="ListParagraph"/>
        <w:numPr>
          <w:ilvl w:val="2"/>
          <w:numId w:val="2"/>
        </w:numPr>
      </w:pPr>
      <w:r>
        <w:t>When a process is blocked, it should contain the reason of its block</w:t>
      </w:r>
    </w:p>
    <w:p w:rsidR="00B4592C" w:rsidRDefault="00B4592C" w:rsidP="00B4592C">
      <w:pPr>
        <w:pStyle w:val="ListParagraph"/>
        <w:numPr>
          <w:ilvl w:val="1"/>
          <w:numId w:val="2"/>
        </w:numPr>
      </w:pPr>
      <w:r>
        <w:t>Users can kill processes</w:t>
      </w:r>
    </w:p>
    <w:p w:rsidR="00B4592C" w:rsidRDefault="00B4592C" w:rsidP="00B4592C">
      <w:pPr>
        <w:pStyle w:val="ListParagraph"/>
        <w:numPr>
          <w:ilvl w:val="1"/>
          <w:numId w:val="2"/>
        </w:numPr>
      </w:pPr>
      <w:r>
        <w:t>Processes can have child processes</w:t>
      </w:r>
    </w:p>
    <w:p w:rsidR="00B4592C" w:rsidRDefault="00B4592C" w:rsidP="00B4592C">
      <w:pPr>
        <w:pStyle w:val="ListParagraph"/>
        <w:numPr>
          <w:ilvl w:val="2"/>
          <w:numId w:val="2"/>
        </w:numPr>
      </w:pPr>
      <w:r>
        <w:t>If a parent process is killed, the children will die too, unless specified</w:t>
      </w:r>
    </w:p>
    <w:p w:rsidR="00B701E4" w:rsidRDefault="00B701E4" w:rsidP="00B701E4">
      <w:pPr>
        <w:pStyle w:val="ListParagraph"/>
        <w:numPr>
          <w:ilvl w:val="0"/>
          <w:numId w:val="2"/>
        </w:numPr>
      </w:pPr>
      <w:r>
        <w:t>Memory management</w:t>
      </w:r>
    </w:p>
    <w:p w:rsidR="00B701E4" w:rsidRDefault="00B701E4" w:rsidP="00B701E4">
      <w:pPr>
        <w:pStyle w:val="ListParagraph"/>
        <w:numPr>
          <w:ilvl w:val="1"/>
          <w:numId w:val="2"/>
        </w:numPr>
      </w:pPr>
      <w:r>
        <w:t>The simulated system can contain shared resources</w:t>
      </w:r>
    </w:p>
    <w:p w:rsidR="00B701E4" w:rsidRDefault="00B701E4" w:rsidP="00B701E4">
      <w:pPr>
        <w:pStyle w:val="ListParagraph"/>
        <w:numPr>
          <w:ilvl w:val="2"/>
          <w:numId w:val="2"/>
        </w:numPr>
      </w:pPr>
      <w:r>
        <w:t>Should be able to specify a way of achieving mutual exclusion</w:t>
      </w:r>
    </w:p>
    <w:p w:rsidR="00B701E4" w:rsidRDefault="00B701E4" w:rsidP="00B701E4">
      <w:pPr>
        <w:pStyle w:val="ListParagraph"/>
        <w:numPr>
          <w:ilvl w:val="3"/>
          <w:numId w:val="2"/>
        </w:numPr>
      </w:pPr>
      <w:r>
        <w:t>A shared resource can have a semaphore</w:t>
      </w:r>
    </w:p>
    <w:p w:rsidR="009B4322" w:rsidRDefault="009B4322" w:rsidP="009B4322">
      <w:pPr>
        <w:pStyle w:val="ListParagraph"/>
        <w:numPr>
          <w:ilvl w:val="1"/>
          <w:numId w:val="2"/>
        </w:numPr>
      </w:pPr>
      <w:r>
        <w:t>Virtual memory simulation</w:t>
      </w:r>
    </w:p>
    <w:p w:rsidR="009B4322" w:rsidRDefault="006B5406" w:rsidP="009B4322">
      <w:pPr>
        <w:pStyle w:val="ListParagraph"/>
        <w:numPr>
          <w:ilvl w:val="2"/>
          <w:numId w:val="2"/>
        </w:numPr>
      </w:pPr>
      <w:r>
        <w:t>Simulate frames in the physical memory and secondary memory</w:t>
      </w:r>
    </w:p>
    <w:p w:rsidR="00B4592C" w:rsidRDefault="00B4592C" w:rsidP="009B4322">
      <w:pPr>
        <w:pStyle w:val="ListParagraph"/>
        <w:numPr>
          <w:ilvl w:val="2"/>
          <w:numId w:val="2"/>
        </w:numPr>
      </w:pPr>
      <w:r>
        <w:t>Users can choose a page swapping strategy (FIFO, LRU)</w:t>
      </w:r>
    </w:p>
    <w:p w:rsidR="00E37635" w:rsidRDefault="00E37635" w:rsidP="00B4592C">
      <w:pPr>
        <w:pStyle w:val="ListParagraph"/>
        <w:numPr>
          <w:ilvl w:val="3"/>
          <w:numId w:val="2"/>
        </w:numPr>
      </w:pPr>
      <w:r>
        <w:t xml:space="preserve">Swapping’s </w:t>
      </w:r>
      <w:r w:rsidR="00B4592C">
        <w:t>overhead</w:t>
      </w:r>
      <w:r>
        <w:t xml:space="preserve"> should be simulated</w:t>
      </w:r>
    </w:p>
    <w:p w:rsidR="00B4592C" w:rsidRDefault="00E37635" w:rsidP="00E37635">
      <w:pPr>
        <w:pStyle w:val="ListParagraph"/>
        <w:numPr>
          <w:ilvl w:val="4"/>
          <w:numId w:val="2"/>
        </w:numPr>
      </w:pPr>
      <w:r>
        <w:t>Strategies can have varied overheads</w:t>
      </w:r>
      <w:r w:rsidR="00B4592C">
        <w:t xml:space="preserve"> </w:t>
      </w:r>
    </w:p>
    <w:p w:rsidR="00B4592C" w:rsidRDefault="00B4592C" w:rsidP="00E37635">
      <w:pPr>
        <w:pStyle w:val="ListParagraph"/>
        <w:numPr>
          <w:ilvl w:val="6"/>
          <w:numId w:val="2"/>
        </w:numPr>
      </w:pPr>
      <w:bookmarkStart w:id="0" w:name="_GoBack"/>
      <w:bookmarkEnd w:id="0"/>
      <w:r>
        <w:t>E.</w:t>
      </w:r>
      <w:r w:rsidR="00E37635">
        <w:t>g. LRU</w:t>
      </w:r>
      <w:r>
        <w:t xml:space="preserve"> run</w:t>
      </w:r>
      <w:r w:rsidR="00E37635">
        <w:t>s</w:t>
      </w:r>
      <w:r>
        <w:t xml:space="preserve"> slower than FIFO </w:t>
      </w:r>
    </w:p>
    <w:p w:rsidR="000C05B5" w:rsidRDefault="000C05B5" w:rsidP="000C05B5">
      <w:pPr>
        <w:pStyle w:val="ListParagraph"/>
        <w:numPr>
          <w:ilvl w:val="4"/>
          <w:numId w:val="2"/>
        </w:numPr>
      </w:pPr>
      <w:r>
        <w:t>The overhead will be in the kernel process</w:t>
      </w:r>
    </w:p>
    <w:p w:rsidR="008E2793" w:rsidRDefault="00B701E4" w:rsidP="008E2793">
      <w:pPr>
        <w:pStyle w:val="ListParagraph"/>
        <w:numPr>
          <w:ilvl w:val="0"/>
          <w:numId w:val="2"/>
        </w:numPr>
      </w:pPr>
      <w:r>
        <w:t>Hardware management</w:t>
      </w:r>
    </w:p>
    <w:p w:rsidR="008E2793" w:rsidRDefault="008E2793" w:rsidP="008E2793">
      <w:pPr>
        <w:pStyle w:val="ListParagraph"/>
        <w:numPr>
          <w:ilvl w:val="1"/>
          <w:numId w:val="2"/>
        </w:numPr>
      </w:pPr>
      <w:r>
        <w:t>Users can create any number of CPUs</w:t>
      </w:r>
    </w:p>
    <w:p w:rsidR="009B4322" w:rsidRDefault="009B4322" w:rsidP="009B4322">
      <w:pPr>
        <w:pStyle w:val="ListParagraph"/>
        <w:numPr>
          <w:ilvl w:val="2"/>
          <w:numId w:val="2"/>
        </w:numPr>
      </w:pPr>
      <w:r>
        <w:t>Each CPU should have a</w:t>
      </w:r>
      <w:r w:rsidR="00B701E4">
        <w:t xml:space="preserve"> unique</w:t>
      </w:r>
      <w:r>
        <w:t xml:space="preserve"> ID</w:t>
      </w:r>
    </w:p>
    <w:p w:rsidR="006B5406" w:rsidRDefault="006B5406" w:rsidP="009B4322">
      <w:pPr>
        <w:pStyle w:val="ListParagraph"/>
        <w:numPr>
          <w:ilvl w:val="2"/>
          <w:numId w:val="2"/>
        </w:numPr>
      </w:pPr>
      <w:r>
        <w:t>Each CPU has a clock speed, defined in terms of the whole simulation clock</w:t>
      </w:r>
    </w:p>
    <w:p w:rsidR="008E2793" w:rsidRDefault="008E2793" w:rsidP="008E2793">
      <w:pPr>
        <w:pStyle w:val="ListParagraph"/>
        <w:numPr>
          <w:ilvl w:val="1"/>
          <w:numId w:val="2"/>
        </w:numPr>
      </w:pPr>
      <w:r>
        <w:t>Users can specify the size of physical memory</w:t>
      </w:r>
    </w:p>
    <w:p w:rsidR="00B701E4" w:rsidRDefault="00B701E4" w:rsidP="00B701E4">
      <w:pPr>
        <w:pStyle w:val="ListParagraph"/>
        <w:numPr>
          <w:ilvl w:val="2"/>
          <w:numId w:val="2"/>
        </w:numPr>
      </w:pPr>
      <w:r>
        <w:t>Physical memory might have a delay</w:t>
      </w:r>
    </w:p>
    <w:p w:rsidR="00B701E4" w:rsidRDefault="00B701E4" w:rsidP="008E2793">
      <w:pPr>
        <w:pStyle w:val="ListParagraph"/>
        <w:numPr>
          <w:ilvl w:val="1"/>
          <w:numId w:val="2"/>
        </w:numPr>
      </w:pPr>
      <w:r>
        <w:t>Users can specify the size and speed of secondary memory</w:t>
      </w:r>
    </w:p>
    <w:p w:rsidR="00B701E4" w:rsidRDefault="00B701E4" w:rsidP="00B701E4">
      <w:pPr>
        <w:pStyle w:val="ListParagraph"/>
        <w:numPr>
          <w:ilvl w:val="2"/>
          <w:numId w:val="2"/>
        </w:numPr>
      </w:pPr>
      <w:r>
        <w:t>Speed is defined in terms of simulation clock</w:t>
      </w:r>
    </w:p>
    <w:p w:rsidR="008E2793" w:rsidRDefault="008E2793" w:rsidP="008E2793">
      <w:pPr>
        <w:pStyle w:val="ListParagraph"/>
        <w:numPr>
          <w:ilvl w:val="1"/>
          <w:numId w:val="2"/>
        </w:numPr>
      </w:pPr>
      <w:r>
        <w:t>Users can create many IO channels</w:t>
      </w:r>
    </w:p>
    <w:p w:rsidR="00B701E4" w:rsidRDefault="00B701E4" w:rsidP="00B701E4">
      <w:pPr>
        <w:pStyle w:val="ListParagraph"/>
        <w:numPr>
          <w:ilvl w:val="2"/>
          <w:numId w:val="2"/>
        </w:numPr>
      </w:pPr>
      <w:r>
        <w:t>Each IO will have its own delay, defined in terms of the simulation clock</w:t>
      </w:r>
    </w:p>
    <w:p w:rsidR="008E2793" w:rsidRDefault="008E2793" w:rsidP="008E2793">
      <w:pPr>
        <w:pStyle w:val="ListParagraph"/>
        <w:numPr>
          <w:ilvl w:val="0"/>
          <w:numId w:val="2"/>
        </w:numPr>
      </w:pPr>
      <w:r>
        <w:lastRenderedPageBreak/>
        <w:t>Simulation</w:t>
      </w:r>
    </w:p>
    <w:p w:rsidR="008E2793" w:rsidRDefault="008E2793" w:rsidP="008E2793">
      <w:pPr>
        <w:pStyle w:val="ListParagraph"/>
        <w:numPr>
          <w:ilvl w:val="1"/>
          <w:numId w:val="2"/>
        </w:numPr>
      </w:pPr>
      <w:r>
        <w:t xml:space="preserve">The system should visually </w:t>
      </w:r>
      <w:r w:rsidR="00DC18CA">
        <w:t>represent its</w:t>
      </w:r>
      <w:r>
        <w:t xml:space="preserve"> state</w:t>
      </w:r>
    </w:p>
    <w:p w:rsidR="00DC18CA" w:rsidRDefault="00DC18CA" w:rsidP="00DC18CA">
      <w:pPr>
        <w:pStyle w:val="ListParagraph"/>
        <w:numPr>
          <w:ilvl w:val="2"/>
          <w:numId w:val="2"/>
        </w:numPr>
      </w:pPr>
      <w:r>
        <w:t>Visually represent every CPU in the simulated system</w:t>
      </w:r>
    </w:p>
    <w:p w:rsidR="008E2793" w:rsidRDefault="008E2793" w:rsidP="00DC18CA">
      <w:pPr>
        <w:pStyle w:val="ListParagraph"/>
        <w:numPr>
          <w:ilvl w:val="3"/>
          <w:numId w:val="2"/>
        </w:numPr>
      </w:pPr>
      <w:r>
        <w:t xml:space="preserve">Show which process is currently </w:t>
      </w:r>
      <w:r w:rsidR="00DC18CA">
        <w:t>in the CPU</w:t>
      </w:r>
    </w:p>
    <w:p w:rsidR="009B4322" w:rsidRDefault="009B4322" w:rsidP="00DC18CA">
      <w:pPr>
        <w:pStyle w:val="ListParagraph"/>
        <w:numPr>
          <w:ilvl w:val="3"/>
          <w:numId w:val="2"/>
        </w:numPr>
      </w:pPr>
      <w:r>
        <w:t>The system should show when the kernel is in CPU</w:t>
      </w:r>
    </w:p>
    <w:p w:rsidR="009B4322" w:rsidRDefault="009B4322" w:rsidP="009B4322">
      <w:pPr>
        <w:pStyle w:val="ListParagraph"/>
        <w:numPr>
          <w:ilvl w:val="2"/>
          <w:numId w:val="2"/>
        </w:numPr>
      </w:pPr>
      <w:r>
        <w:t>Visually represent memory, physical and secondary</w:t>
      </w:r>
    </w:p>
    <w:p w:rsidR="009B4322" w:rsidRDefault="009B4322" w:rsidP="009B4322">
      <w:pPr>
        <w:pStyle w:val="ListParagraph"/>
        <w:numPr>
          <w:ilvl w:val="3"/>
          <w:numId w:val="2"/>
        </w:numPr>
      </w:pPr>
      <w:r>
        <w:t>Specify the contents of the memory and its ownership</w:t>
      </w:r>
    </w:p>
    <w:p w:rsidR="009B4322" w:rsidRDefault="009B4322" w:rsidP="009B4322">
      <w:pPr>
        <w:pStyle w:val="ListParagraph"/>
        <w:numPr>
          <w:ilvl w:val="1"/>
          <w:numId w:val="2"/>
        </w:numPr>
      </w:pPr>
      <w:r>
        <w:t xml:space="preserve">The system should have a text log of the OS events </w:t>
      </w:r>
    </w:p>
    <w:p w:rsidR="009B4322" w:rsidRDefault="009B4322" w:rsidP="009B4322">
      <w:pPr>
        <w:pStyle w:val="ListParagraph"/>
        <w:numPr>
          <w:ilvl w:val="2"/>
          <w:numId w:val="2"/>
        </w:numPr>
      </w:pPr>
      <w:r>
        <w:t>The log should have a timestamp for each event</w:t>
      </w:r>
    </w:p>
    <w:p w:rsidR="006B5406" w:rsidRDefault="006B5406" w:rsidP="006B5406">
      <w:pPr>
        <w:pStyle w:val="ListParagraph"/>
        <w:numPr>
          <w:ilvl w:val="3"/>
          <w:numId w:val="2"/>
        </w:numPr>
      </w:pPr>
      <w:r>
        <w:t>The timestamp should be in terms of the simulation clock</w:t>
      </w:r>
    </w:p>
    <w:p w:rsidR="009B4322" w:rsidRDefault="009B4322" w:rsidP="009B4322">
      <w:pPr>
        <w:pStyle w:val="ListParagraph"/>
        <w:numPr>
          <w:ilvl w:val="2"/>
          <w:numId w:val="2"/>
        </w:numPr>
      </w:pPr>
      <w:r>
        <w:t>Users should be able to save the log</w:t>
      </w:r>
    </w:p>
    <w:p w:rsidR="009B4322" w:rsidRDefault="009B4322" w:rsidP="009B4322">
      <w:pPr>
        <w:pStyle w:val="ListParagraph"/>
        <w:numPr>
          <w:ilvl w:val="1"/>
          <w:numId w:val="2"/>
        </w:numPr>
      </w:pPr>
      <w:r>
        <w:t>Users can initiate the software from a file</w:t>
      </w:r>
    </w:p>
    <w:p w:rsidR="009B4322" w:rsidRDefault="009B4322" w:rsidP="009B4322">
      <w:pPr>
        <w:pStyle w:val="ListParagraph"/>
        <w:numPr>
          <w:ilvl w:val="2"/>
          <w:numId w:val="2"/>
        </w:numPr>
      </w:pPr>
      <w:r>
        <w:t>Users can save the current system to a file</w:t>
      </w:r>
    </w:p>
    <w:p w:rsidR="009B4322" w:rsidRDefault="009B4322" w:rsidP="009B4322">
      <w:pPr>
        <w:pStyle w:val="ListParagraph"/>
        <w:numPr>
          <w:ilvl w:val="2"/>
          <w:numId w:val="2"/>
        </w:numPr>
      </w:pPr>
      <w:r>
        <w:t>The file should be simple enough to be created by hand if needed</w:t>
      </w:r>
    </w:p>
    <w:p w:rsidR="009B4322" w:rsidRDefault="009B4322" w:rsidP="006B5406">
      <w:pPr>
        <w:pStyle w:val="ListParagraph"/>
        <w:numPr>
          <w:ilvl w:val="1"/>
          <w:numId w:val="2"/>
        </w:numPr>
      </w:pPr>
      <w:r>
        <w:t>Each CPU should have its own clock, and the whole simulation software should have a clock of its own</w:t>
      </w:r>
    </w:p>
    <w:p w:rsidR="006B5406" w:rsidRDefault="006B5406" w:rsidP="006B5406">
      <w:pPr>
        <w:pStyle w:val="ListParagraph"/>
        <w:numPr>
          <w:ilvl w:val="2"/>
          <w:numId w:val="2"/>
        </w:numPr>
      </w:pPr>
      <w:r>
        <w:t>Users should be able to “step” the environment clock, or just make it run automatically</w:t>
      </w:r>
    </w:p>
    <w:p w:rsidR="006B5406" w:rsidRDefault="006B5406" w:rsidP="006B5406">
      <w:pPr>
        <w:pStyle w:val="ListParagraph"/>
        <w:numPr>
          <w:ilvl w:val="3"/>
          <w:numId w:val="2"/>
        </w:numPr>
      </w:pPr>
      <w:r>
        <w:t>Users can enter a specific simulation time, and the simulation will jump to that</w:t>
      </w:r>
    </w:p>
    <w:p w:rsidR="00B701E4" w:rsidRDefault="006B5406" w:rsidP="006B5406">
      <w:pPr>
        <w:pStyle w:val="ListParagraph"/>
        <w:numPr>
          <w:ilvl w:val="1"/>
          <w:numId w:val="2"/>
        </w:numPr>
      </w:pPr>
      <w:r>
        <w:t xml:space="preserve">The system should create a Gant </w:t>
      </w:r>
      <w:r w:rsidR="00B701E4">
        <w:t>chart of the processes and which one runs on which CPU</w:t>
      </w:r>
    </w:p>
    <w:p w:rsidR="006B5406" w:rsidRDefault="00B701E4" w:rsidP="00B701E4">
      <w:pPr>
        <w:pStyle w:val="ListParagraph"/>
        <w:numPr>
          <w:ilvl w:val="2"/>
          <w:numId w:val="2"/>
        </w:numPr>
      </w:pPr>
      <w:r>
        <w:t>Users can save the Gant chart</w:t>
      </w:r>
      <w:r w:rsidR="006B5406">
        <w:t xml:space="preserve"> </w:t>
      </w:r>
    </w:p>
    <w:p w:rsidR="001D1BDD" w:rsidRDefault="001D1BDD" w:rsidP="00B701E4">
      <w:pPr>
        <w:pStyle w:val="ListParagraph"/>
        <w:numPr>
          <w:ilvl w:val="2"/>
          <w:numId w:val="2"/>
        </w:numPr>
      </w:pPr>
      <w:r>
        <w:t>The Gant chart will be updated with each environment clock tick</w:t>
      </w:r>
    </w:p>
    <w:sectPr w:rsidR="001D1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855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ADE6001"/>
    <w:multiLevelType w:val="hybridMultilevel"/>
    <w:tmpl w:val="BB76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385"/>
    <w:rsid w:val="000C05B5"/>
    <w:rsid w:val="001D1BDD"/>
    <w:rsid w:val="0048125A"/>
    <w:rsid w:val="004F4708"/>
    <w:rsid w:val="006B5406"/>
    <w:rsid w:val="00773385"/>
    <w:rsid w:val="008E2793"/>
    <w:rsid w:val="009B4322"/>
    <w:rsid w:val="00B4592C"/>
    <w:rsid w:val="00B701E4"/>
    <w:rsid w:val="00CC1067"/>
    <w:rsid w:val="00DB0878"/>
    <w:rsid w:val="00DC18CA"/>
    <w:rsid w:val="00E37635"/>
    <w:rsid w:val="00E7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3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4C981A9C.dotm</Template>
  <TotalTime>181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2013-03-14T04:25:00Z</dcterms:created>
  <dcterms:modified xsi:type="dcterms:W3CDTF">2013-03-14T07:26:00Z</dcterms:modified>
</cp:coreProperties>
</file>